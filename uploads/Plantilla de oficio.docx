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bookmarkStart w:id="1" w:name="fecha_oficio" w:displacedByCustomXml="next"/>
    <w:sdt>
      <w:sdtPr>
        <w:id w:val="-1043753583"/>
        <w:lock w:val="sdtLocked"/>
        <w:placeholder>
          <w:docPart w:val="797D1F36ECC842AFBCE80CE5C4F19C3A"/>
        </w:placeholder>
        <w:date>
          <w:dateFormat w:val="d 'de' MMMM 'de' yyyy"/>
          <w:lid w:val="es-CR"/>
          <w:storeMappedDataAs w:val="dateTime"/>
          <w:calendar w:val="gregorian"/>
        </w:date>
      </w:sdtPr>
      <w:sdtEndPr/>
      <w:sdtContent>
        <w:p w:rsidR="000611A1" w:rsidRDefault="001833FF" w:rsidP="001833FF">
          <w:r>
            <w:t>DD de [mes] de AAAA</w:t>
          </w:r>
        </w:p>
      </w:sdtContent>
    </w:sdt>
    <w:bookmarkEnd w:id="1" w:displacedByCustomXml="next"/>
    <w:bookmarkStart w:id="2" w:name="consecutivo_oficio" w:displacedByCustomXml="next"/>
    <w:sdt>
      <w:sdtPr>
        <w:rPr>
          <w:b/>
        </w:rPr>
        <w:id w:val="-1777777100"/>
        <w:placeholder>
          <w:docPart w:val="5AECA5C26D39416E897C387C010DC8EC"/>
        </w:placeholder>
        <w:text/>
      </w:sdtPr>
      <w:sdtEndPr/>
      <w:sdtContent>
        <w:p w:rsidR="000611A1" w:rsidRPr="001833FF" w:rsidRDefault="001833FF" w:rsidP="001833FF">
          <w:pPr>
            <w:rPr>
              <w:b/>
            </w:rPr>
          </w:pPr>
          <w:r w:rsidRPr="001833FF">
            <w:rPr>
              <w:b/>
            </w:rPr>
            <w:t>INDER-</w:t>
          </w:r>
          <w:r w:rsidR="006F66A4">
            <w:rPr>
              <w:b/>
            </w:rPr>
            <w:t>__________</w:t>
          </w:r>
          <w:r w:rsidR="007412BA">
            <w:rPr>
              <w:b/>
            </w:rPr>
            <w:t>-</w:t>
          </w:r>
          <w:r w:rsidR="00583A21">
            <w:rPr>
              <w:b/>
            </w:rPr>
            <w:t>###-</w:t>
          </w:r>
          <w:r w:rsidR="007412BA">
            <w:rPr>
              <w:b/>
            </w:rPr>
            <w:t>20##</w:t>
          </w:r>
        </w:p>
      </w:sdtContent>
    </w:sdt>
    <w:bookmarkEnd w:id="2"/>
    <w:p w:rsidR="000611A1" w:rsidRDefault="000611A1" w:rsidP="001833FF"/>
    <w:p w:rsidR="001833FF" w:rsidRDefault="001833FF" w:rsidP="001833FF"/>
    <w:p w:rsidR="001833FF" w:rsidRDefault="001833FF" w:rsidP="001833FF"/>
    <w:p w:rsidR="001833FF" w:rsidRDefault="001833FF" w:rsidP="001833FF"/>
    <w:p w:rsidR="000611A1" w:rsidRDefault="000611A1" w:rsidP="001833FF">
      <w:r>
        <w:t>[Señor/Señora]</w:t>
      </w:r>
    </w:p>
    <w:p w:rsidR="001833FF" w:rsidRDefault="001833FF" w:rsidP="001833FF">
      <w:r>
        <w:t>[Nombre del destinatario]</w:t>
      </w:r>
    </w:p>
    <w:p w:rsidR="000611A1" w:rsidRPr="000F5BB3" w:rsidRDefault="000F5BB3" w:rsidP="001833FF">
      <w:pPr>
        <w:rPr>
          <w:b/>
        </w:rPr>
      </w:pPr>
      <w:r w:rsidRPr="000F5BB3">
        <w:rPr>
          <w:b/>
        </w:rPr>
        <w:t>[PUESTO]</w:t>
      </w:r>
    </w:p>
    <w:p w:rsidR="000F5BB3" w:rsidRDefault="000611A1" w:rsidP="001833FF">
      <w:r>
        <w:t xml:space="preserve">[Unidad </w:t>
      </w:r>
      <w:r w:rsidR="001833FF">
        <w:t>administrativa</w:t>
      </w:r>
      <w:r w:rsidR="000F5BB3">
        <w:t>]</w:t>
      </w:r>
    </w:p>
    <w:p w:rsidR="000611A1" w:rsidRDefault="000F5BB3" w:rsidP="001833FF">
      <w:r>
        <w:t>[</w:t>
      </w:r>
      <w:r w:rsidR="001833FF">
        <w:t>Institución</w:t>
      </w:r>
      <w:r w:rsidR="00C067DD">
        <w:t>* opcional * sólo cartas a externos</w:t>
      </w:r>
      <w:r w:rsidR="000611A1">
        <w:t>]</w:t>
      </w:r>
    </w:p>
    <w:p w:rsidR="00B051B1" w:rsidRDefault="00B051B1" w:rsidP="001833FF"/>
    <w:p w:rsidR="001833FF" w:rsidRDefault="001833FF" w:rsidP="001833FF"/>
    <w:p w:rsidR="000611A1" w:rsidRDefault="000611A1" w:rsidP="001833FF">
      <w:r w:rsidRPr="00B051B1">
        <w:rPr>
          <w:b/>
        </w:rPr>
        <w:t>ASUNTO:</w:t>
      </w:r>
      <w:r>
        <w:t xml:space="preserve"> [línea opcional]</w:t>
      </w:r>
    </w:p>
    <w:p w:rsidR="00B051B1" w:rsidRDefault="00B051B1" w:rsidP="001833FF"/>
    <w:p w:rsidR="001833FF" w:rsidRDefault="001833FF" w:rsidP="001833FF"/>
    <w:p w:rsidR="000611A1" w:rsidRDefault="000611A1" w:rsidP="001833FF">
      <w:r>
        <w:t>[Estimado señor/Estimada señora]:</w:t>
      </w:r>
    </w:p>
    <w:p w:rsidR="001833FF" w:rsidRDefault="001833FF" w:rsidP="001833FF"/>
    <w:p w:rsidR="001833FF" w:rsidRDefault="001833FF" w:rsidP="001833FF"/>
    <w:p w:rsidR="000611A1" w:rsidRDefault="000611A1" w:rsidP="001833FF">
      <w:r>
        <w:t>[Cuerpo del oficio]</w:t>
      </w:r>
    </w:p>
    <w:p w:rsidR="001833FF" w:rsidRDefault="001833FF" w:rsidP="001833FF"/>
    <w:p w:rsidR="001833FF" w:rsidRDefault="001833FF" w:rsidP="001833FF"/>
    <w:p w:rsidR="00B051B1" w:rsidRDefault="00B051B1" w:rsidP="001833FF">
      <w:r>
        <w:t>[Atentamente/Cordialmente/Respetuosamente],</w:t>
      </w:r>
    </w:p>
    <w:p w:rsidR="00B051B1" w:rsidRDefault="00B051B1" w:rsidP="001833FF"/>
    <w:p w:rsidR="001833FF" w:rsidRDefault="001833FF" w:rsidP="001833FF"/>
    <w:p w:rsidR="001833FF" w:rsidRDefault="001833FF" w:rsidP="001833FF"/>
    <w:p w:rsidR="001833FF" w:rsidRDefault="001833FF" w:rsidP="001833FF"/>
    <w:p w:rsidR="006F66A4" w:rsidRDefault="006F66A4" w:rsidP="006F66A4">
      <w:r>
        <w:t>[Nombre del firmante]</w:t>
      </w:r>
    </w:p>
    <w:p w:rsidR="006F66A4" w:rsidRDefault="006F66A4" w:rsidP="006F66A4">
      <w:r>
        <w:t>[Puesto]</w:t>
      </w:r>
    </w:p>
    <w:p w:rsidR="006F66A4" w:rsidRDefault="006F66A4" w:rsidP="006F66A4">
      <w:bookmarkStart w:id="3" w:name="_Hlk20470036"/>
      <w:r>
        <w:t>[UNIDAD ADMINISTRATIVA]</w:t>
      </w:r>
    </w:p>
    <w:bookmarkEnd w:id="3"/>
    <w:p w:rsidR="007412BA" w:rsidRDefault="007412BA" w:rsidP="007412BA"/>
    <w:p w:rsidR="001833FF" w:rsidRDefault="001833FF" w:rsidP="001833FF"/>
    <w:p w:rsidR="006F66A4" w:rsidRDefault="006F66A4" w:rsidP="006F66A4">
      <w:pPr>
        <w:rPr>
          <w:sz w:val="16"/>
          <w:szCs w:val="16"/>
        </w:rPr>
      </w:pPr>
      <w:bookmarkStart w:id="4" w:name="_Hlk20469938"/>
      <w:r w:rsidRPr="00B051B1">
        <w:rPr>
          <w:sz w:val="16"/>
          <w:szCs w:val="16"/>
        </w:rPr>
        <w:t>[INICIALES DEL REDACTOR/iniciales del digitador]</w:t>
      </w:r>
    </w:p>
    <w:bookmarkEnd w:id="4"/>
    <w:p w:rsidR="001833FF" w:rsidRDefault="001833FF" w:rsidP="001833FF"/>
    <w:p w:rsidR="001833FF" w:rsidRPr="00B051B1" w:rsidRDefault="001833FF" w:rsidP="001833FF"/>
    <w:p w:rsidR="00B051B1" w:rsidRDefault="00B051B1" w:rsidP="001833FF">
      <w:pPr>
        <w:rPr>
          <w:sz w:val="16"/>
          <w:szCs w:val="16"/>
        </w:rPr>
      </w:pPr>
      <w:r w:rsidRPr="00B051B1">
        <w:rPr>
          <w:sz w:val="16"/>
          <w:szCs w:val="16"/>
        </w:rPr>
        <w:t>Anexo</w:t>
      </w:r>
      <w:r w:rsidR="00540EDF">
        <w:rPr>
          <w:sz w:val="16"/>
          <w:szCs w:val="16"/>
        </w:rPr>
        <w:t>:</w:t>
      </w:r>
      <w:r w:rsidR="00540EDF">
        <w:rPr>
          <w:sz w:val="16"/>
          <w:szCs w:val="16"/>
        </w:rPr>
        <w:tab/>
      </w:r>
    </w:p>
    <w:p w:rsidR="001833FF" w:rsidRPr="00B051B1" w:rsidRDefault="001833FF" w:rsidP="00540EDF"/>
    <w:p w:rsidR="00B051B1" w:rsidRDefault="00540EDF" w:rsidP="001833FF">
      <w:pPr>
        <w:rPr>
          <w:sz w:val="16"/>
          <w:szCs w:val="16"/>
        </w:rPr>
      </w:pPr>
      <w:r>
        <w:rPr>
          <w:sz w:val="16"/>
          <w:szCs w:val="16"/>
        </w:rPr>
        <w:t>C.</w:t>
      </w:r>
      <w:r>
        <w:rPr>
          <w:sz w:val="16"/>
          <w:szCs w:val="16"/>
        </w:rPr>
        <w:tab/>
      </w:r>
    </w:p>
    <w:p w:rsidR="00583A21" w:rsidRDefault="00583A21" w:rsidP="00583A21">
      <w:r>
        <w:br w:type="page"/>
      </w:r>
    </w:p>
    <w:p w:rsidR="00EA14C3" w:rsidRPr="002F3B23" w:rsidRDefault="00EA14C3" w:rsidP="002F3B23"/>
    <w:sectPr w:rsidR="00EA14C3" w:rsidRPr="002F3B23" w:rsidSect="00C03BF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A4A" w:rsidRDefault="00B97A4A" w:rsidP="000611A1">
      <w:r>
        <w:separator/>
      </w:r>
    </w:p>
  </w:endnote>
  <w:endnote w:type="continuationSeparator" w:id="0">
    <w:p w:rsidR="00B97A4A" w:rsidRDefault="00B97A4A" w:rsidP="0006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Cuadrculadetablaclara1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1"/>
    </w:tblGrid>
    <w:tr w:rsidR="002F3B23" w:rsidTr="002023C1">
      <w:trPr>
        <w:cantSplit/>
        <w:trHeight w:val="1134"/>
      </w:trPr>
      <w:tc>
        <w:tcPr>
          <w:tcW w:w="9071" w:type="dxa"/>
          <w:vAlign w:val="center"/>
        </w:tcPr>
        <w:p w:rsidR="00E757FC" w:rsidRPr="000611A1" w:rsidRDefault="002F3B23" w:rsidP="006F2AE5">
          <w:pPr>
            <w:tabs>
              <w:tab w:val="center" w:pos="4252"/>
              <w:tab w:val="right" w:pos="8504"/>
            </w:tabs>
            <w:jc w:val="center"/>
            <w:rPr>
              <w:rFonts w:cs="Times New Roman"/>
              <w:sz w:val="20"/>
              <w:szCs w:val="22"/>
              <w:lang w:val="es-ES"/>
            </w:rPr>
          </w:pPr>
          <w:r>
            <w:rPr>
              <w:rFonts w:cs="Times New Roman"/>
              <w:sz w:val="20"/>
              <w:szCs w:val="22"/>
              <w:lang w:val="es-ES"/>
            </w:rPr>
            <w:fldChar w:fldCharType="begin"/>
          </w:r>
          <w:r>
            <w:rPr>
              <w:rFonts w:cs="Times New Roman"/>
              <w:sz w:val="20"/>
              <w:szCs w:val="22"/>
              <w:lang w:val="es-ES"/>
            </w:rPr>
            <w:instrText xml:space="preserve"> REF piepagina_oficio \h </w:instrText>
          </w:r>
          <w:r>
            <w:rPr>
              <w:rFonts w:cs="Times New Roman"/>
              <w:sz w:val="20"/>
              <w:szCs w:val="22"/>
              <w:lang w:val="es-ES"/>
            </w:rPr>
          </w:r>
          <w:r>
            <w:rPr>
              <w:rFonts w:cs="Times New Roman"/>
              <w:sz w:val="20"/>
              <w:szCs w:val="22"/>
              <w:lang w:val="es-ES"/>
            </w:rPr>
            <w:fldChar w:fldCharType="separate"/>
          </w:r>
          <w:sdt>
            <w:sdtPr>
              <w:rPr>
                <w:rFonts w:cs="Times New Roman"/>
                <w:sz w:val="20"/>
                <w:szCs w:val="22"/>
                <w:highlight w:val="yellow"/>
                <w:lang w:val="es-ES"/>
              </w:rPr>
              <w:id w:val="-1116678747"/>
              <w:placeholder>
                <w:docPart w:val="FB595D0F76B7472DB88CB920A580167B"/>
              </w:placeholder>
              <w:text/>
            </w:sdtPr>
            <w:sdtEndPr/>
            <w:sdtContent>
              <w:r w:rsidR="00E757FC" w:rsidRPr="006F66A4">
                <w:rPr>
                  <w:rFonts w:cs="Times New Roman"/>
                  <w:sz w:val="20"/>
                  <w:szCs w:val="22"/>
                  <w:highlight w:val="yellow"/>
                  <w:lang w:val="es-ES"/>
                </w:rPr>
                <w:t>[Unidad emisora]</w:t>
              </w:r>
            </w:sdtContent>
          </w:sdt>
        </w:p>
        <w:sdt>
          <w:sdtPr>
            <w:rPr>
              <w:rFonts w:cs="Times New Roman"/>
              <w:sz w:val="20"/>
              <w:szCs w:val="22"/>
              <w:highlight w:val="yellow"/>
              <w:lang w:val="es-ES"/>
            </w:rPr>
            <w:id w:val="-2000031179"/>
            <w:text/>
          </w:sdtPr>
          <w:sdtEndPr/>
          <w:sdtContent>
            <w:p w:rsidR="00E757FC" w:rsidRDefault="00E757FC" w:rsidP="006F2AE5">
              <w:pPr>
                <w:tabs>
                  <w:tab w:val="center" w:pos="4252"/>
                  <w:tab w:val="right" w:pos="8504"/>
                </w:tabs>
                <w:jc w:val="center"/>
                <w:rPr>
                  <w:rFonts w:cs="Times New Roman"/>
                  <w:sz w:val="20"/>
                  <w:szCs w:val="22"/>
                  <w:lang w:val="es-ES"/>
                </w:rPr>
              </w:pPr>
              <w:r w:rsidRPr="006F66A4">
                <w:rPr>
                  <w:rFonts w:cs="Times New Roman"/>
                  <w:sz w:val="20"/>
                  <w:szCs w:val="22"/>
                  <w:highlight w:val="yellow"/>
                  <w:lang w:val="es-ES"/>
                </w:rPr>
                <w:t>Moravia. Residencial Los Colegios, frente al IFAM.</w:t>
              </w:r>
            </w:p>
          </w:sdtContent>
        </w:sdt>
        <w:p w:rsidR="00E757FC" w:rsidRPr="000611A1" w:rsidRDefault="00B97A4A" w:rsidP="006F2AE5">
          <w:pPr>
            <w:tabs>
              <w:tab w:val="center" w:pos="4252"/>
              <w:tab w:val="right" w:pos="8504"/>
            </w:tabs>
            <w:jc w:val="center"/>
            <w:rPr>
              <w:rFonts w:cs="Times New Roman"/>
              <w:sz w:val="20"/>
              <w:szCs w:val="22"/>
              <w:lang w:val="es-ES"/>
            </w:rPr>
          </w:pPr>
          <w:sdt>
            <w:sdtPr>
              <w:rPr>
                <w:rFonts w:cs="Times New Roman"/>
                <w:sz w:val="20"/>
                <w:szCs w:val="22"/>
                <w:highlight w:val="yellow"/>
                <w:lang w:val="es-ES"/>
              </w:rPr>
              <w:id w:val="1342818992"/>
              <w:placeholder>
                <w:docPart w:val="FB595D0F76B7472DB88CB920A580167B"/>
              </w:placeholder>
              <w:text/>
            </w:sdtPr>
            <w:sdtEndPr/>
            <w:sdtContent>
              <w:r w:rsidR="00E757FC" w:rsidRPr="006F66A4">
                <w:rPr>
                  <w:rFonts w:cs="Times New Roman"/>
                  <w:sz w:val="20"/>
                  <w:szCs w:val="22"/>
                  <w:highlight w:val="yellow"/>
                  <w:lang w:val="es-ES"/>
                </w:rPr>
                <w:t>Tel: (506) 2247-7400 – Fax: (506) 2240-8491</w:t>
              </w:r>
            </w:sdtContent>
          </w:sdt>
          <w:r w:rsidR="00E757FC" w:rsidRPr="000611A1">
            <w:rPr>
              <w:rFonts w:cs="Times New Roman"/>
              <w:sz w:val="20"/>
              <w:szCs w:val="22"/>
              <w:lang w:val="es-ES"/>
            </w:rPr>
            <w:t xml:space="preserve"> – Apartado postal: 5054-1000 San José, Costa Rica</w:t>
          </w:r>
        </w:p>
        <w:p w:rsidR="002F3B23" w:rsidRPr="006F2AE5" w:rsidRDefault="00E757FC" w:rsidP="002F3B23">
          <w:pPr>
            <w:tabs>
              <w:tab w:val="center" w:pos="4252"/>
              <w:tab w:val="right" w:pos="8504"/>
            </w:tabs>
            <w:jc w:val="center"/>
            <w:rPr>
              <w:rFonts w:cs="Times New Roman"/>
              <w:sz w:val="20"/>
              <w:szCs w:val="22"/>
              <w:lang w:val="es-ES"/>
            </w:rPr>
          </w:pPr>
          <w:r w:rsidRPr="000611A1">
            <w:rPr>
              <w:rFonts w:cs="Times New Roman"/>
              <w:sz w:val="20"/>
              <w:szCs w:val="22"/>
              <w:lang w:val="es-ES"/>
            </w:rPr>
            <w:t xml:space="preserve">Correo electrónico: </w:t>
          </w:r>
          <w:sdt>
            <w:sdtPr>
              <w:rPr>
                <w:rFonts w:cs="Times New Roman"/>
                <w:sz w:val="20"/>
                <w:szCs w:val="22"/>
                <w:highlight w:val="yellow"/>
                <w:lang w:val="es-ES"/>
              </w:rPr>
              <w:id w:val="643320405"/>
              <w:placeholder>
                <w:docPart w:val="FB595D0F76B7472DB88CB920A580167B"/>
              </w:placeholder>
              <w:text/>
            </w:sdtPr>
            <w:sdtEndPr/>
            <w:sdtContent>
              <w:r w:rsidRPr="006F66A4">
                <w:rPr>
                  <w:rFonts w:cs="Times New Roman"/>
                  <w:sz w:val="20"/>
                  <w:szCs w:val="22"/>
                  <w:highlight w:val="yellow"/>
                  <w:lang w:val="es-ES"/>
                </w:rPr>
                <w:t>unidad</w:t>
              </w:r>
            </w:sdtContent>
          </w:sdt>
          <w:r w:rsidRPr="000611A1">
            <w:rPr>
              <w:rFonts w:cs="Times New Roman"/>
              <w:sz w:val="20"/>
              <w:szCs w:val="22"/>
              <w:lang w:val="es-ES"/>
            </w:rPr>
            <w:t>@inder.go.cr / www.inder.go.cr</w:t>
          </w:r>
          <w:r w:rsidR="002F3B23">
            <w:rPr>
              <w:rFonts w:cs="Times New Roman"/>
              <w:sz w:val="20"/>
              <w:szCs w:val="22"/>
              <w:lang w:val="es-ES"/>
            </w:rPr>
            <w:fldChar w:fldCharType="end"/>
          </w:r>
        </w:p>
      </w:tc>
    </w:tr>
  </w:tbl>
  <w:p w:rsidR="002F3B23" w:rsidRDefault="002F3B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Cuadrculadetablaclara1"/>
      <w:tblW w:w="9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11"/>
    </w:tblGrid>
    <w:tr w:rsidR="00EA14C3" w:rsidTr="00C03BFA">
      <w:trPr>
        <w:cantSplit/>
        <w:trHeight w:val="1134"/>
      </w:trPr>
      <w:tc>
        <w:tcPr>
          <w:tcW w:w="9411" w:type="dxa"/>
          <w:vAlign w:val="center"/>
        </w:tcPr>
        <w:bookmarkStart w:id="8" w:name="_Hlk20469909" w:displacedByCustomXml="next"/>
        <w:bookmarkStart w:id="9" w:name="_Hlk20469908" w:displacedByCustomXml="next"/>
        <w:bookmarkStart w:id="10" w:name="piepagina_oficio" w:displacedByCustomXml="next"/>
        <w:sdt>
          <w:sdtPr>
            <w:rPr>
              <w:rFonts w:cs="Times New Roman"/>
              <w:sz w:val="20"/>
              <w:szCs w:val="22"/>
              <w:highlight w:val="yellow"/>
              <w:lang w:val="es-ES"/>
            </w:rPr>
            <w:id w:val="-1700850681"/>
            <w:placeholder>
              <w:docPart w:val="36F13E5F6AF84E46B96FC23421E2EEF8"/>
            </w:placeholder>
            <w:text/>
          </w:sdtPr>
          <w:sdtEndPr/>
          <w:sdtContent>
            <w:p w:rsidR="006F2AE5" w:rsidRPr="000611A1" w:rsidRDefault="006F66A4" w:rsidP="006F2AE5">
              <w:pPr>
                <w:tabs>
                  <w:tab w:val="center" w:pos="4252"/>
                  <w:tab w:val="right" w:pos="8504"/>
                </w:tabs>
                <w:jc w:val="center"/>
                <w:rPr>
                  <w:rFonts w:cs="Times New Roman"/>
                  <w:sz w:val="20"/>
                  <w:szCs w:val="22"/>
                  <w:lang w:val="es-ES"/>
                </w:rPr>
              </w:pPr>
              <w:r w:rsidRPr="006F66A4">
                <w:rPr>
                  <w:rFonts w:cs="Times New Roman"/>
                  <w:sz w:val="20"/>
                  <w:szCs w:val="22"/>
                  <w:highlight w:val="yellow"/>
                  <w:lang w:val="es-ES"/>
                </w:rPr>
                <w:t>[Unidad emisora]</w:t>
              </w:r>
            </w:p>
          </w:sdtContent>
        </w:sdt>
        <w:sdt>
          <w:sdtPr>
            <w:rPr>
              <w:rFonts w:cs="Times New Roman"/>
              <w:sz w:val="20"/>
              <w:szCs w:val="22"/>
              <w:highlight w:val="yellow"/>
              <w:lang w:val="es-ES"/>
            </w:rPr>
            <w:id w:val="-2095388989"/>
            <w:placeholder>
              <w:docPart w:val="FB595D0F76B7472DB88CB920A580167B"/>
            </w:placeholder>
            <w:text/>
          </w:sdtPr>
          <w:sdtEndPr/>
          <w:sdtContent>
            <w:p w:rsidR="006F2AE5" w:rsidRDefault="006F2AE5" w:rsidP="006F2AE5">
              <w:pPr>
                <w:tabs>
                  <w:tab w:val="center" w:pos="4252"/>
                  <w:tab w:val="right" w:pos="8504"/>
                </w:tabs>
                <w:jc w:val="center"/>
                <w:rPr>
                  <w:rFonts w:cs="Times New Roman"/>
                  <w:sz w:val="20"/>
                  <w:szCs w:val="22"/>
                  <w:lang w:val="es-ES"/>
                </w:rPr>
              </w:pPr>
              <w:r w:rsidRPr="006F66A4">
                <w:rPr>
                  <w:rFonts w:cs="Times New Roman"/>
                  <w:sz w:val="20"/>
                  <w:szCs w:val="22"/>
                  <w:highlight w:val="yellow"/>
                  <w:lang w:val="es-ES"/>
                </w:rPr>
                <w:t>Moravia. Residencial Los Colegios, frente al IFAM.</w:t>
              </w:r>
            </w:p>
          </w:sdtContent>
        </w:sdt>
        <w:p w:rsidR="006F2AE5" w:rsidRPr="000611A1" w:rsidRDefault="00B97A4A" w:rsidP="006F2AE5">
          <w:pPr>
            <w:tabs>
              <w:tab w:val="center" w:pos="4252"/>
              <w:tab w:val="right" w:pos="8504"/>
            </w:tabs>
            <w:jc w:val="center"/>
            <w:rPr>
              <w:rFonts w:cs="Times New Roman"/>
              <w:sz w:val="20"/>
              <w:szCs w:val="22"/>
              <w:lang w:val="es-ES"/>
            </w:rPr>
          </w:pPr>
          <w:sdt>
            <w:sdtPr>
              <w:rPr>
                <w:rFonts w:cs="Times New Roman"/>
                <w:sz w:val="20"/>
                <w:szCs w:val="22"/>
                <w:highlight w:val="yellow"/>
                <w:lang w:val="es-ES"/>
              </w:rPr>
              <w:id w:val="-1635632727"/>
              <w:placeholder>
                <w:docPart w:val="36F13E5F6AF84E46B96FC23421E2EEF8"/>
              </w:placeholder>
              <w:text/>
            </w:sdtPr>
            <w:sdtEndPr/>
            <w:sdtContent>
              <w:r w:rsidR="006F66A4" w:rsidRPr="006F66A4">
                <w:rPr>
                  <w:rFonts w:cs="Times New Roman"/>
                  <w:sz w:val="20"/>
                  <w:szCs w:val="22"/>
                  <w:highlight w:val="yellow"/>
                  <w:lang w:val="es-ES"/>
                </w:rPr>
                <w:t>Tel: (506) 2247-7400 – Fax: (506) 2240-8491</w:t>
              </w:r>
            </w:sdtContent>
          </w:sdt>
          <w:r w:rsidR="006F2AE5" w:rsidRPr="000611A1">
            <w:rPr>
              <w:rFonts w:cs="Times New Roman"/>
              <w:sz w:val="20"/>
              <w:szCs w:val="22"/>
              <w:lang w:val="es-ES"/>
            </w:rPr>
            <w:t xml:space="preserve"> – Apartado postal: 5054-1000 San José, Costa Rica</w:t>
          </w:r>
        </w:p>
        <w:p w:rsidR="00EA14C3" w:rsidRPr="006F2AE5" w:rsidRDefault="006F2AE5" w:rsidP="006F2AE5">
          <w:pPr>
            <w:tabs>
              <w:tab w:val="center" w:pos="4252"/>
              <w:tab w:val="right" w:pos="8504"/>
            </w:tabs>
            <w:jc w:val="center"/>
            <w:rPr>
              <w:rFonts w:cs="Times New Roman"/>
              <w:sz w:val="20"/>
              <w:szCs w:val="22"/>
              <w:lang w:val="es-ES"/>
            </w:rPr>
          </w:pPr>
          <w:r w:rsidRPr="000611A1">
            <w:rPr>
              <w:rFonts w:cs="Times New Roman"/>
              <w:sz w:val="20"/>
              <w:szCs w:val="22"/>
              <w:lang w:val="es-ES"/>
            </w:rPr>
            <w:t xml:space="preserve">Correo electrónico: </w:t>
          </w:r>
          <w:sdt>
            <w:sdtPr>
              <w:rPr>
                <w:rFonts w:cs="Times New Roman"/>
                <w:sz w:val="20"/>
                <w:szCs w:val="22"/>
                <w:highlight w:val="yellow"/>
                <w:lang w:val="es-ES"/>
              </w:rPr>
              <w:id w:val="1418986260"/>
              <w:placeholder>
                <w:docPart w:val="36F13E5F6AF84E46B96FC23421E2EEF8"/>
              </w:placeholder>
              <w:text/>
            </w:sdtPr>
            <w:sdtEndPr/>
            <w:sdtContent>
              <w:r w:rsidR="006F66A4" w:rsidRPr="006F66A4">
                <w:rPr>
                  <w:rFonts w:cs="Times New Roman"/>
                  <w:sz w:val="20"/>
                  <w:szCs w:val="22"/>
                  <w:highlight w:val="yellow"/>
                  <w:lang w:val="es-ES"/>
                </w:rPr>
                <w:t>unidad</w:t>
              </w:r>
            </w:sdtContent>
          </w:sdt>
          <w:r w:rsidRPr="000611A1">
            <w:rPr>
              <w:rFonts w:cs="Times New Roman"/>
              <w:sz w:val="20"/>
              <w:szCs w:val="22"/>
              <w:lang w:val="es-ES"/>
            </w:rPr>
            <w:t>@inder.go.cr / www.inder.go.cr</w:t>
          </w:r>
          <w:bookmarkEnd w:id="10"/>
          <w:bookmarkEnd w:id="9"/>
          <w:bookmarkEnd w:id="8"/>
        </w:p>
      </w:tc>
    </w:tr>
  </w:tbl>
  <w:p w:rsidR="00B051B1" w:rsidRPr="00EA14C3" w:rsidRDefault="00B051B1" w:rsidP="00EA14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A4A" w:rsidRDefault="00B97A4A" w:rsidP="000611A1">
      <w:r>
        <w:separator/>
      </w:r>
    </w:p>
  </w:footnote>
  <w:footnote w:type="continuationSeparator" w:id="0">
    <w:p w:rsidR="00B97A4A" w:rsidRDefault="00B97A4A" w:rsidP="0006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5" w:name="_Hlk20470206"/>
  <w:bookmarkStart w:id="6" w:name="_Hlk20470343"/>
  <w:p w:rsidR="00E757FC" w:rsidRDefault="002F3B23" w:rsidP="00583A21">
    <w:pPr>
      <w:rPr>
        <w:rFonts w:asciiTheme="minorHAnsi" w:hAnsiTheme="minorHAnsi" w:cstheme="minorBidi"/>
        <w:sz w:val="22"/>
        <w:szCs w:val="22"/>
      </w:rPr>
    </w:pPr>
    <w:r>
      <w:rPr>
        <w:highlight w:val="yellow"/>
      </w:rPr>
      <w:fldChar w:fldCharType="begin"/>
    </w:r>
    <w:r>
      <w:rPr>
        <w:highlight w:val="yellow"/>
      </w:rPr>
      <w:instrText xml:space="preserve"> REF encabezado_oficio \h </w:instrText>
    </w:r>
    <w:r>
      <w:rPr>
        <w:highlight w:val="yellow"/>
      </w:rPr>
    </w:r>
    <w:r>
      <w:rPr>
        <w:highlight w:val="yellow"/>
      </w:rPr>
      <w:fldChar w:fldCharType="separate"/>
    </w:r>
  </w:p>
  <w:tbl>
    <w:tblPr>
      <w:tblStyle w:val="Cuadrculadetablaclara1"/>
      <w:tblW w:w="9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6"/>
      <w:gridCol w:w="7710"/>
    </w:tblGrid>
    <w:tr w:rsidR="00E757FC" w:rsidTr="00C03BFA">
      <w:trPr>
        <w:cantSplit/>
        <w:trHeight w:val="1134"/>
      </w:trPr>
      <w:tc>
        <w:tcPr>
          <w:tcW w:w="1716" w:type="dxa"/>
          <w:vAlign w:val="center"/>
        </w:tcPr>
        <w:p w:rsidR="00E757FC" w:rsidRDefault="00E757FC" w:rsidP="00EA14C3">
          <w:pPr>
            <w:jc w:val="center"/>
            <w:rPr>
              <w:lang w:val="es-ES"/>
            </w:rPr>
          </w:pPr>
          <w:r>
            <w:rPr>
              <w:noProof/>
              <w:lang w:eastAsia="es-CR"/>
            </w:rPr>
            <w:drawing>
              <wp:inline distT="0" distB="0" distL="0" distR="0">
                <wp:extent cx="950270" cy="684000"/>
                <wp:effectExtent l="0" t="0" r="2540" b="190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tipo Inder 389x28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27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  <w:vAlign w:val="center"/>
        </w:tcPr>
        <w:p w:rsidR="00E757FC" w:rsidRPr="00EA14C3" w:rsidRDefault="00E757FC" w:rsidP="00EA14C3">
          <w:pPr>
            <w:spacing w:line="360" w:lineRule="auto"/>
            <w:jc w:val="center"/>
            <w:rPr>
              <w:b/>
              <w:sz w:val="28"/>
              <w:lang w:val="es-ES"/>
            </w:rPr>
          </w:pPr>
          <w:r w:rsidRPr="00EA14C3">
            <w:rPr>
              <w:b/>
              <w:sz w:val="28"/>
              <w:lang w:val="es-ES"/>
            </w:rPr>
            <w:t>INSTITUTO DE DESARROLLO RURAL</w:t>
          </w:r>
        </w:p>
        <w:p w:rsidR="00E757FC" w:rsidRPr="00EA14C3" w:rsidRDefault="00E757FC" w:rsidP="00EA14C3">
          <w:pPr>
            <w:spacing w:line="360" w:lineRule="auto"/>
            <w:jc w:val="center"/>
            <w:rPr>
              <w:i/>
              <w:lang w:val="es-ES"/>
            </w:rPr>
          </w:pPr>
          <w:r w:rsidRPr="00EA14C3">
            <w:rPr>
              <w:i/>
              <w:sz w:val="20"/>
              <w:lang w:val="es-ES"/>
            </w:rPr>
            <w:t>Construyendo un desarrollo rural equitativo y sostenible</w:t>
          </w:r>
        </w:p>
      </w:tc>
    </w:tr>
  </w:tbl>
  <w:p w:rsidR="00EA14C3" w:rsidRDefault="002F3B23" w:rsidP="00583A21">
    <w:pPr>
      <w:rPr>
        <w:highlight w:val="yellow"/>
      </w:rPr>
    </w:pPr>
    <w:r>
      <w:rPr>
        <w:highlight w:val="yellow"/>
      </w:rPr>
      <w:fldChar w:fldCharType="end"/>
    </w:r>
  </w:p>
  <w:p w:rsidR="006F2AE5" w:rsidRDefault="006F2AE5" w:rsidP="00583A21">
    <w:pPr>
      <w:rPr>
        <w:highlight w:val="yellow"/>
      </w:rPr>
    </w:pPr>
  </w:p>
  <w:bookmarkEnd w:id="5"/>
  <w:bookmarkEnd w:id="6"/>
  <w:p w:rsidR="00E757FC" w:rsidRDefault="002F3B23" w:rsidP="001833FF">
    <w:r>
      <w:rPr>
        <w:lang w:val="es-ES"/>
      </w:rPr>
      <w:fldChar w:fldCharType="begin"/>
    </w:r>
    <w:r>
      <w:rPr>
        <w:lang w:val="es-ES"/>
      </w:rPr>
      <w:instrText xml:space="preserve"> REF fecha_oficio \h </w:instrText>
    </w:r>
    <w:r>
      <w:rPr>
        <w:lang w:val="es-ES"/>
      </w:rPr>
    </w:r>
    <w:r>
      <w:rPr>
        <w:lang w:val="es-ES"/>
      </w:rPr>
      <w:fldChar w:fldCharType="separate"/>
    </w:r>
    <w:sdt>
      <w:sdtPr>
        <w:id w:val="-283970912"/>
        <w:lock w:val="sdtLocked"/>
        <w:placeholder>
          <w:docPart w:val="36F13E5F6AF84E46B96FC23421E2EEF8"/>
        </w:placeholder>
        <w:date>
          <w:dateFormat w:val="d 'de' MMMM 'de' yyyy"/>
          <w:lid w:val="es-CR"/>
          <w:storeMappedDataAs w:val="dateTime"/>
          <w:calendar w:val="gregorian"/>
        </w:date>
      </w:sdtPr>
      <w:sdtEndPr/>
      <w:sdtContent>
        <w:r w:rsidR="00E757FC">
          <w:t>DD de [mes] de AAAA</w:t>
        </w:r>
      </w:sdtContent>
    </w:sdt>
  </w:p>
  <w:p w:rsidR="00E757FC" w:rsidRPr="001833FF" w:rsidRDefault="002F3B23" w:rsidP="001833FF">
    <w:pPr>
      <w:rPr>
        <w:b/>
      </w:rPr>
    </w:pPr>
    <w:r>
      <w:rPr>
        <w:lang w:val="es-ES"/>
      </w:rPr>
      <w:fldChar w:fldCharType="end"/>
    </w:r>
    <w:r>
      <w:rPr>
        <w:lang w:val="es-ES"/>
      </w:rPr>
      <w:fldChar w:fldCharType="begin"/>
    </w:r>
    <w:r>
      <w:rPr>
        <w:lang w:val="es-ES"/>
      </w:rPr>
      <w:instrText xml:space="preserve"> REF consecutivo_oficio \h </w:instrText>
    </w:r>
    <w:r>
      <w:rPr>
        <w:lang w:val="es-ES"/>
      </w:rPr>
    </w:r>
    <w:r>
      <w:rPr>
        <w:lang w:val="es-ES"/>
      </w:rPr>
      <w:fldChar w:fldCharType="separate"/>
    </w:r>
    <w:sdt>
      <w:sdtPr>
        <w:rPr>
          <w:b/>
        </w:rPr>
        <w:id w:val="63539334"/>
        <w:placeholder>
          <w:docPart w:val="FA2FDC2E460640BF83619BAC04C988C4"/>
        </w:placeholder>
        <w:text/>
      </w:sdtPr>
      <w:sdtEndPr/>
      <w:sdtContent>
        <w:r w:rsidR="00E757FC" w:rsidRPr="001833FF">
          <w:rPr>
            <w:b/>
          </w:rPr>
          <w:t>INDER-</w:t>
        </w:r>
        <w:r w:rsidR="00E757FC">
          <w:rPr>
            <w:b/>
          </w:rPr>
          <w:t>__________-###-20##</w:t>
        </w:r>
      </w:sdtContent>
    </w:sdt>
  </w:p>
  <w:p w:rsidR="000611A1" w:rsidRDefault="002F3B23" w:rsidP="00583A21">
    <w:pPr>
      <w:rPr>
        <w:lang w:val="es-ES"/>
      </w:rPr>
    </w:pPr>
    <w:r>
      <w:rPr>
        <w:lang w:val="es-ES"/>
      </w:rPr>
      <w:fldChar w:fldCharType="end"/>
    </w:r>
    <w:r w:rsidR="00B051B1" w:rsidRPr="00B051B1">
      <w:rPr>
        <w:lang w:val="es-ES"/>
      </w:rPr>
      <w:t xml:space="preserve">Página </w:t>
    </w:r>
    <w:r w:rsidR="00B051B1" w:rsidRPr="00B051B1">
      <w:rPr>
        <w:b/>
        <w:lang w:val="es-ES"/>
      </w:rPr>
      <w:fldChar w:fldCharType="begin"/>
    </w:r>
    <w:r w:rsidR="00B051B1" w:rsidRPr="00B051B1">
      <w:rPr>
        <w:b/>
        <w:lang w:val="es-ES"/>
      </w:rPr>
      <w:instrText xml:space="preserve"> PAGE   \* MERGEFORMAT </w:instrText>
    </w:r>
    <w:r w:rsidR="00B051B1" w:rsidRPr="00B051B1">
      <w:rPr>
        <w:b/>
        <w:lang w:val="es-ES"/>
      </w:rPr>
      <w:fldChar w:fldCharType="separate"/>
    </w:r>
    <w:r w:rsidR="0040376E">
      <w:rPr>
        <w:b/>
        <w:noProof/>
        <w:lang w:val="es-ES"/>
      </w:rPr>
      <w:t>2</w:t>
    </w:r>
    <w:r w:rsidR="00B051B1" w:rsidRPr="00B051B1">
      <w:rPr>
        <w:lang w:val="es-ES"/>
      </w:rPr>
      <w:fldChar w:fldCharType="end"/>
    </w:r>
    <w:r w:rsidR="00B051B1" w:rsidRPr="00B051B1">
      <w:rPr>
        <w:lang w:val="es-ES"/>
      </w:rPr>
      <w:t xml:space="preserve"> de </w:t>
    </w:r>
    <w:r w:rsidR="00B051B1" w:rsidRPr="00B051B1">
      <w:rPr>
        <w:b/>
        <w:lang w:val="es-ES"/>
      </w:rPr>
      <w:fldChar w:fldCharType="begin"/>
    </w:r>
    <w:r w:rsidR="00B051B1" w:rsidRPr="00B051B1">
      <w:rPr>
        <w:b/>
        <w:lang w:val="es-ES"/>
      </w:rPr>
      <w:instrText xml:space="preserve"> NUMPAGES   \* MERGEFORMAT </w:instrText>
    </w:r>
    <w:r w:rsidR="00B051B1" w:rsidRPr="00B051B1">
      <w:rPr>
        <w:b/>
        <w:lang w:val="es-ES"/>
      </w:rPr>
      <w:fldChar w:fldCharType="separate"/>
    </w:r>
    <w:r w:rsidR="0040376E">
      <w:rPr>
        <w:b/>
        <w:noProof/>
        <w:lang w:val="es-ES"/>
      </w:rPr>
      <w:t>2</w:t>
    </w:r>
    <w:r w:rsidR="00B051B1" w:rsidRPr="00B051B1">
      <w:rPr>
        <w:lang w:val="es-ES"/>
      </w:rPr>
      <w:fldChar w:fldCharType="end"/>
    </w:r>
  </w:p>
  <w:p w:rsidR="00583A21" w:rsidRDefault="00583A21" w:rsidP="00583A21">
    <w:pPr>
      <w:rPr>
        <w:lang w:val="es-ES"/>
      </w:rPr>
    </w:pPr>
  </w:p>
  <w:p w:rsidR="006F2AE5" w:rsidRDefault="006F2AE5" w:rsidP="00583A21">
    <w:pPr>
      <w:rPr>
        <w:lang w:val="es-ES"/>
      </w:rPr>
    </w:pPr>
  </w:p>
  <w:p w:rsidR="00EA14C3" w:rsidRPr="000611A1" w:rsidRDefault="00EA14C3" w:rsidP="00583A2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4C3" w:rsidRDefault="00EA14C3" w:rsidP="00EA14C3"/>
  <w:tbl>
    <w:tblPr>
      <w:tblStyle w:val="Cuadrculadetablaclara1"/>
      <w:tblW w:w="9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6"/>
      <w:gridCol w:w="7710"/>
    </w:tblGrid>
    <w:tr w:rsidR="00EA14C3" w:rsidTr="00C03BFA">
      <w:trPr>
        <w:cantSplit/>
        <w:trHeight w:val="1134"/>
      </w:trPr>
      <w:tc>
        <w:tcPr>
          <w:tcW w:w="1716" w:type="dxa"/>
          <w:vAlign w:val="center"/>
        </w:tcPr>
        <w:p w:rsidR="00EA14C3" w:rsidRDefault="00EA14C3" w:rsidP="00EA14C3">
          <w:pPr>
            <w:jc w:val="center"/>
            <w:rPr>
              <w:lang w:val="es-ES"/>
            </w:rPr>
          </w:pPr>
          <w:bookmarkStart w:id="7" w:name="encabezado_oficio"/>
          <w:r>
            <w:rPr>
              <w:noProof/>
              <w:lang w:eastAsia="es-CR"/>
            </w:rPr>
            <w:drawing>
              <wp:inline distT="0" distB="0" distL="0" distR="0">
                <wp:extent cx="950270" cy="684000"/>
                <wp:effectExtent l="0" t="0" r="254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tipo Inder 389x28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27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  <w:vAlign w:val="center"/>
        </w:tcPr>
        <w:p w:rsidR="00EA14C3" w:rsidRPr="00EA14C3" w:rsidRDefault="00EA14C3" w:rsidP="00EA14C3">
          <w:pPr>
            <w:spacing w:line="360" w:lineRule="auto"/>
            <w:jc w:val="center"/>
            <w:rPr>
              <w:b/>
              <w:sz w:val="28"/>
              <w:lang w:val="es-ES"/>
            </w:rPr>
          </w:pPr>
          <w:r w:rsidRPr="00EA14C3">
            <w:rPr>
              <w:b/>
              <w:sz w:val="28"/>
              <w:lang w:val="es-ES"/>
            </w:rPr>
            <w:t>INSTITUTO DE DESARROLLO RURAL</w:t>
          </w:r>
        </w:p>
        <w:p w:rsidR="00EA14C3" w:rsidRPr="00EA14C3" w:rsidRDefault="00EA14C3" w:rsidP="00EA14C3">
          <w:pPr>
            <w:spacing w:line="360" w:lineRule="auto"/>
            <w:jc w:val="center"/>
            <w:rPr>
              <w:i/>
              <w:lang w:val="es-ES"/>
            </w:rPr>
          </w:pPr>
          <w:r w:rsidRPr="00EA14C3">
            <w:rPr>
              <w:i/>
              <w:sz w:val="20"/>
              <w:lang w:val="es-ES"/>
            </w:rPr>
            <w:t>Construyendo un desarrollo rural equitativo y sostenible</w:t>
          </w:r>
        </w:p>
      </w:tc>
    </w:tr>
    <w:bookmarkEnd w:id="7"/>
  </w:tbl>
  <w:p w:rsidR="00583A21" w:rsidRDefault="00583A21" w:rsidP="00EA14C3">
    <w:pPr>
      <w:rPr>
        <w:lang w:val="es-ES"/>
      </w:rPr>
    </w:pPr>
  </w:p>
  <w:p w:rsidR="006F2AE5" w:rsidRDefault="006F2AE5" w:rsidP="00EA14C3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92E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D0D9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16A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A0B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836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1EC7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C2D6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C2B7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908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464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CB22EE"/>
    <w:multiLevelType w:val="hybridMultilevel"/>
    <w:tmpl w:val="9D3C83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FC"/>
    <w:rsid w:val="00033CFD"/>
    <w:rsid w:val="000611A1"/>
    <w:rsid w:val="00074BE0"/>
    <w:rsid w:val="000B78F6"/>
    <w:rsid w:val="000E38FD"/>
    <w:rsid w:val="000F5BB3"/>
    <w:rsid w:val="001833FF"/>
    <w:rsid w:val="001C0242"/>
    <w:rsid w:val="0028518E"/>
    <w:rsid w:val="002F3B23"/>
    <w:rsid w:val="002F637B"/>
    <w:rsid w:val="0032136E"/>
    <w:rsid w:val="00364FE5"/>
    <w:rsid w:val="003B1FD3"/>
    <w:rsid w:val="003B2FD6"/>
    <w:rsid w:val="0040376E"/>
    <w:rsid w:val="00460D32"/>
    <w:rsid w:val="0046776C"/>
    <w:rsid w:val="004A0881"/>
    <w:rsid w:val="004B355B"/>
    <w:rsid w:val="004D79C8"/>
    <w:rsid w:val="004E0284"/>
    <w:rsid w:val="00540EDF"/>
    <w:rsid w:val="00573B9C"/>
    <w:rsid w:val="00583A21"/>
    <w:rsid w:val="005B7BE9"/>
    <w:rsid w:val="005E272B"/>
    <w:rsid w:val="005E6E1C"/>
    <w:rsid w:val="00675051"/>
    <w:rsid w:val="006E27B9"/>
    <w:rsid w:val="006F2794"/>
    <w:rsid w:val="006F2AE5"/>
    <w:rsid w:val="006F66A4"/>
    <w:rsid w:val="007412BA"/>
    <w:rsid w:val="00887062"/>
    <w:rsid w:val="009012B3"/>
    <w:rsid w:val="00932AB7"/>
    <w:rsid w:val="009902FB"/>
    <w:rsid w:val="00A063BE"/>
    <w:rsid w:val="00A26505"/>
    <w:rsid w:val="00AC28FF"/>
    <w:rsid w:val="00AD6E5F"/>
    <w:rsid w:val="00B051B1"/>
    <w:rsid w:val="00B35520"/>
    <w:rsid w:val="00B97A4A"/>
    <w:rsid w:val="00BA2465"/>
    <w:rsid w:val="00BA35DF"/>
    <w:rsid w:val="00BA6D45"/>
    <w:rsid w:val="00C03BFA"/>
    <w:rsid w:val="00C067DD"/>
    <w:rsid w:val="00C63182"/>
    <w:rsid w:val="00CB45BF"/>
    <w:rsid w:val="00DC462A"/>
    <w:rsid w:val="00E24B1B"/>
    <w:rsid w:val="00E757FC"/>
    <w:rsid w:val="00EA14C3"/>
    <w:rsid w:val="00F073C7"/>
    <w:rsid w:val="00FC7B54"/>
    <w:rsid w:val="00F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4F2DCBF-5A09-4868-BD12-99E557A9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3FF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1FD3"/>
    <w:pPr>
      <w:keepNext/>
      <w:keepLines/>
      <w:jc w:val="left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B1FD3"/>
    <w:p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B1FD3"/>
    <w:pPr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3B1FD3"/>
    <w:pPr>
      <w:outlineLvl w:val="3"/>
    </w:p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3B1FD3"/>
    <w:pPr>
      <w:outlineLvl w:val="4"/>
    </w:p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3B1FD3"/>
    <w:pPr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autoRedefine/>
    <w:uiPriority w:val="1"/>
    <w:qFormat/>
    <w:rsid w:val="005E6E1C"/>
    <w:pPr>
      <w:spacing w:before="30" w:after="30"/>
      <w:jc w:val="left"/>
    </w:pPr>
    <w:rPr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3B1FD3"/>
    <w:rPr>
      <w:rFonts w:ascii="Arial" w:hAnsi="Arial" w:cs="Arial"/>
      <w:b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3B1FD3"/>
    <w:rPr>
      <w:rFonts w:ascii="Arial" w:hAnsi="Arial" w:cs="Arial"/>
      <w:b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073C7"/>
    <w:pPr>
      <w:keepNext/>
      <w:keepLines/>
      <w:jc w:val="left"/>
    </w:pPr>
    <w:rPr>
      <w:b/>
    </w:rPr>
  </w:style>
  <w:style w:type="character" w:customStyle="1" w:styleId="TtuloCar">
    <w:name w:val="Título Car"/>
    <w:basedOn w:val="Fuentedeprrafopredeter"/>
    <w:link w:val="Ttulo"/>
    <w:uiPriority w:val="10"/>
    <w:rsid w:val="00F073C7"/>
    <w:rPr>
      <w:rFonts w:ascii="Arial" w:hAnsi="Arial" w:cs="Arial"/>
      <w:b/>
      <w:sz w:val="24"/>
      <w:szCs w:val="24"/>
    </w:rPr>
  </w:style>
  <w:style w:type="paragraph" w:styleId="Subttulo">
    <w:name w:val="Subtitle"/>
    <w:basedOn w:val="Ttulo"/>
    <w:next w:val="Normal"/>
    <w:link w:val="SubttuloCar"/>
    <w:uiPriority w:val="11"/>
    <w:qFormat/>
    <w:rsid w:val="003B1FD3"/>
    <w:rPr>
      <w:i/>
    </w:rPr>
  </w:style>
  <w:style w:type="character" w:customStyle="1" w:styleId="SubttuloCar">
    <w:name w:val="Subtítulo Car"/>
    <w:basedOn w:val="Fuentedeprrafopredeter"/>
    <w:link w:val="Subttulo"/>
    <w:uiPriority w:val="11"/>
    <w:rsid w:val="003B1FD3"/>
    <w:rPr>
      <w:rFonts w:ascii="Arial" w:hAnsi="Arial" w:cs="Arial"/>
      <w:b/>
      <w:i/>
      <w:sz w:val="24"/>
      <w:szCs w:val="24"/>
    </w:rPr>
  </w:style>
  <w:style w:type="paragraph" w:customStyle="1" w:styleId="Referencia">
    <w:name w:val="Referencia"/>
    <w:basedOn w:val="Normal"/>
    <w:next w:val="Normal"/>
    <w:link w:val="ReferenciaCar"/>
    <w:autoRedefine/>
    <w:qFormat/>
    <w:rsid w:val="005E6E1C"/>
    <w:pPr>
      <w:spacing w:before="120"/>
    </w:pPr>
    <w:rPr>
      <w:i/>
      <w:sz w:val="20"/>
    </w:rPr>
  </w:style>
  <w:style w:type="table" w:styleId="Tablaconcuadrcula">
    <w:name w:val="Table Grid"/>
    <w:basedOn w:val="Tablanormal"/>
    <w:uiPriority w:val="39"/>
    <w:rsid w:val="004B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iaCar">
    <w:name w:val="Referencia Car"/>
    <w:basedOn w:val="Fuentedeprrafopredeter"/>
    <w:link w:val="Referencia"/>
    <w:rsid w:val="005E6E1C"/>
    <w:rPr>
      <w:rFonts w:ascii="Arial" w:hAnsi="Arial" w:cs="Arial"/>
      <w:i/>
      <w:sz w:val="20"/>
      <w:szCs w:val="24"/>
    </w:rPr>
  </w:style>
  <w:style w:type="table" w:customStyle="1" w:styleId="Cuadrculadetablaclara1">
    <w:name w:val="Cuadrícula de tabla clara1"/>
    <w:basedOn w:val="Tablanormal"/>
    <w:uiPriority w:val="40"/>
    <w:rsid w:val="00033CFD"/>
    <w:pPr>
      <w:spacing w:before="30" w:after="30" w:line="276" w:lineRule="auto"/>
    </w:pPr>
    <w:rPr>
      <w:rFonts w:ascii="Arial" w:hAnsi="Arial"/>
      <w:sz w:val="18"/>
    </w:r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jc w:val="center"/>
    </w:trPr>
  </w:style>
  <w:style w:type="table" w:customStyle="1" w:styleId="Tablanormal11">
    <w:name w:val="Tabla normal 11"/>
    <w:basedOn w:val="Tablanormal"/>
    <w:uiPriority w:val="41"/>
    <w:rsid w:val="004B35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autoRedefine/>
    <w:uiPriority w:val="35"/>
    <w:unhideWhenUsed/>
    <w:qFormat/>
    <w:rsid w:val="000E38FD"/>
    <w:pPr>
      <w:keepNext/>
      <w:keepLines/>
      <w:jc w:val="center"/>
    </w:pPr>
    <w:rPr>
      <w:b/>
      <w:iCs/>
      <w:szCs w:val="18"/>
    </w:rPr>
  </w:style>
  <w:style w:type="paragraph" w:styleId="TtuloTDC">
    <w:name w:val="TOC Heading"/>
    <w:basedOn w:val="Ttulo1"/>
    <w:next w:val="Normal"/>
    <w:uiPriority w:val="39"/>
    <w:unhideWhenUsed/>
    <w:rsid w:val="002F637B"/>
    <w:pPr>
      <w:outlineLvl w:val="9"/>
    </w:pPr>
    <w:rPr>
      <w:rFonts w:eastAsiaTheme="majorEastAsia" w:cstheme="majorBidi"/>
      <w:szCs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AD6E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6E5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D6E5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D6E5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11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11A1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611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1A1"/>
    <w:rPr>
      <w:rFonts w:ascii="Arial" w:hAnsi="Arial" w:cs="Arial"/>
      <w:sz w:val="24"/>
      <w:szCs w:val="24"/>
    </w:rPr>
  </w:style>
  <w:style w:type="table" w:customStyle="1" w:styleId="Cuadrculadetablaclara10">
    <w:name w:val="Cuadrícula de tabla clara1"/>
    <w:basedOn w:val="Tablanormal"/>
    <w:next w:val="Cuadrculadetablaclara1"/>
    <w:uiPriority w:val="40"/>
    <w:rsid w:val="000611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BA35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833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57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asti\PublicacionesSGI\17%20Servicios%20de%20Informaci&#243;n\6%20Plantillas\Plantilla%20de%20of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7D1F36ECC842AFBCE80CE5C4F1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1756A-9649-4CE1-BBBB-FAB596BEC28C}"/>
      </w:docPartPr>
      <w:docPartBody>
        <w:p w:rsidR="00A2226C" w:rsidRDefault="00104C15">
          <w:pPr>
            <w:pStyle w:val="797D1F36ECC842AFBCE80CE5C4F19C3A"/>
          </w:pPr>
          <w:r w:rsidRPr="00E83BF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AECA5C26D39416E897C387C010DC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947D2-FB77-4307-A514-247ADBEFA356}"/>
      </w:docPartPr>
      <w:docPartBody>
        <w:p w:rsidR="00A2226C" w:rsidRDefault="00104C15">
          <w:pPr>
            <w:pStyle w:val="5AECA5C26D39416E897C387C010DC8EC"/>
          </w:pPr>
          <w:r w:rsidRPr="00E83BF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F13E5F6AF84E46B96FC23421E2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4F70C-18A3-4DEB-A792-388D738DD673}"/>
      </w:docPartPr>
      <w:docPartBody>
        <w:p w:rsidR="00A2226C" w:rsidRDefault="002F5A5B" w:rsidP="002F5A5B">
          <w:pPr>
            <w:pStyle w:val="36F13E5F6AF84E46B96FC23421E2EEF8"/>
          </w:pPr>
          <w:r w:rsidRPr="00E83BF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A2FDC2E460640BF83619BAC04C98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F9BB8-7185-4DDC-9DC6-B5DBA3EAF26D}"/>
      </w:docPartPr>
      <w:docPartBody>
        <w:p w:rsidR="00A2226C" w:rsidRDefault="002F5A5B" w:rsidP="002F5A5B">
          <w:pPr>
            <w:pStyle w:val="FA2FDC2E460640BF83619BAC04C988C4"/>
          </w:pPr>
          <w:r w:rsidRPr="00E83BF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B595D0F76B7472DB88CB920A580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B6263-4842-4831-BC3B-C1444E75D25C}"/>
      </w:docPartPr>
      <w:docPartBody>
        <w:p w:rsidR="00A2226C" w:rsidRDefault="002F5A5B" w:rsidP="002F5A5B">
          <w:pPr>
            <w:pStyle w:val="FB595D0F76B7472DB88CB920A580167B"/>
          </w:pPr>
          <w:r w:rsidRPr="00E83BF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5B"/>
    <w:rsid w:val="00104C15"/>
    <w:rsid w:val="002B7803"/>
    <w:rsid w:val="002F5A5B"/>
    <w:rsid w:val="00A2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5A5B"/>
    <w:rPr>
      <w:color w:val="808080"/>
    </w:rPr>
  </w:style>
  <w:style w:type="paragraph" w:customStyle="1" w:styleId="797D1F36ECC842AFBCE80CE5C4F19C3A">
    <w:name w:val="797D1F36ECC842AFBCE80CE5C4F19C3A"/>
  </w:style>
  <w:style w:type="paragraph" w:customStyle="1" w:styleId="5AECA5C26D39416E897C387C010DC8EC">
    <w:name w:val="5AECA5C26D39416E897C387C010DC8EC"/>
  </w:style>
  <w:style w:type="paragraph" w:customStyle="1" w:styleId="36F13E5F6AF84E46B96FC23421E2EEF8">
    <w:name w:val="36F13E5F6AF84E46B96FC23421E2EEF8"/>
    <w:rsid w:val="002F5A5B"/>
  </w:style>
  <w:style w:type="paragraph" w:customStyle="1" w:styleId="FA2FDC2E460640BF83619BAC04C988C4">
    <w:name w:val="FA2FDC2E460640BF83619BAC04C988C4"/>
    <w:rsid w:val="002F5A5B"/>
  </w:style>
  <w:style w:type="paragraph" w:customStyle="1" w:styleId="FB595D0F76B7472DB88CB920A580167B">
    <w:name w:val="FB595D0F76B7472DB88CB920A580167B"/>
    <w:rsid w:val="002F5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91FD-D847-4BD9-8695-F0D858A64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oficio</Template>
  <TotalTime>0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Ivannia Gomez Pizarro</dc:creator>
  <cp:lastModifiedBy>Esteban Jamienson Hidalgo</cp:lastModifiedBy>
  <cp:revision>2</cp:revision>
  <cp:lastPrinted>2017-11-01T21:46:00Z</cp:lastPrinted>
  <dcterms:created xsi:type="dcterms:W3CDTF">2020-02-17T18:11:00Z</dcterms:created>
  <dcterms:modified xsi:type="dcterms:W3CDTF">2020-02-17T18:11:00Z</dcterms:modified>
</cp:coreProperties>
</file>